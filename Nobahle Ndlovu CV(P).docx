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8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E0A6129" w14:textId="77777777" w:rsidTr="00BC0898">
        <w:trPr>
          <w:trHeight w:val="4410"/>
        </w:trPr>
        <w:tc>
          <w:tcPr>
            <w:tcW w:w="3600" w:type="dxa"/>
            <w:vAlign w:val="bottom"/>
          </w:tcPr>
          <w:p w14:paraId="08C1D537" w14:textId="523F11E3" w:rsidR="001B2ABD" w:rsidRDefault="009732F9" w:rsidP="00BC0898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9E24B4" wp14:editId="6F50D44F">
                  <wp:extent cx="2139950" cy="2438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90409_09532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4384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1D64AB" w14:textId="77777777" w:rsidR="001B2ABD" w:rsidRDefault="001B2ABD" w:rsidP="00BC0898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5ABA4BF" w14:textId="1CA1E41D" w:rsidR="001B2ABD" w:rsidRPr="00370D76" w:rsidRDefault="00370D76" w:rsidP="00BC0898">
            <w:pPr>
              <w:pStyle w:val="Title"/>
              <w:rPr>
                <w:sz w:val="72"/>
                <w:szCs w:val="72"/>
              </w:rPr>
            </w:pPr>
            <w:r w:rsidRPr="00370D76">
              <w:rPr>
                <w:sz w:val="72"/>
                <w:szCs w:val="72"/>
              </w:rPr>
              <w:t>NOBAHLE NOMONDE NDLOVU</w:t>
            </w:r>
          </w:p>
          <w:p w14:paraId="54DC2F2B" w14:textId="77777777" w:rsidR="001B2ABD" w:rsidRDefault="001B2ABD" w:rsidP="00BC0898">
            <w:pPr>
              <w:pStyle w:val="Subtitle"/>
            </w:pPr>
          </w:p>
        </w:tc>
      </w:tr>
      <w:tr w:rsidR="001B2ABD" w14:paraId="4B8A4F6D" w14:textId="77777777" w:rsidTr="00BC0898">
        <w:tc>
          <w:tcPr>
            <w:tcW w:w="3600" w:type="dxa"/>
          </w:tcPr>
          <w:p w14:paraId="59D1B66B" w14:textId="62F41036" w:rsidR="003E1479" w:rsidRDefault="009732F9" w:rsidP="00BC0898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 w:rsidRPr="009732F9">
              <w:rPr>
                <w:b/>
                <w:bCs/>
                <w:color w:val="548AB7" w:themeColor="accent1" w:themeShade="BF"/>
                <w:sz w:val="20"/>
                <w:szCs w:val="20"/>
              </w:rPr>
              <w:t>PROFILE</w:t>
            </w:r>
          </w:p>
          <w:p w14:paraId="26A603CD" w14:textId="77777777" w:rsidR="00BF2BA9" w:rsidRPr="005B09B0" w:rsidRDefault="00BF2BA9" w:rsidP="00BF2BA9">
            <w:pPr>
              <w:rPr>
                <w:sz w:val="22"/>
              </w:rPr>
            </w:pPr>
            <w:r w:rsidRPr="005B09B0">
              <w:rPr>
                <w:sz w:val="22"/>
              </w:rPr>
              <w:t>I am a self-motivated, hardworking, confident, and disciplined individual. I enjoy working with people, under minimal supervision and under tight deadlines. My biggest strength lies in written and spoken communication as well as my professional etiquette.</w:t>
            </w:r>
          </w:p>
          <w:p w14:paraId="481EC50D" w14:textId="77777777" w:rsidR="00BF2BA9" w:rsidRDefault="00BF2BA9" w:rsidP="00BC0898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</w:p>
          <w:p w14:paraId="01EBA0F8" w14:textId="27063A8A" w:rsidR="00772B5D" w:rsidRDefault="00772B5D" w:rsidP="00BC0898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 xml:space="preserve">DATE OF BIRTH </w:t>
            </w:r>
          </w:p>
          <w:p w14:paraId="3500958D" w14:textId="242BAEEA" w:rsidR="00772B5D" w:rsidRPr="005B09B0" w:rsidRDefault="00772B5D" w:rsidP="00BC0898">
            <w:pPr>
              <w:rPr>
                <w:sz w:val="22"/>
              </w:rPr>
            </w:pPr>
            <w:r w:rsidRPr="005B09B0">
              <w:rPr>
                <w:sz w:val="22"/>
              </w:rPr>
              <w:t>1997/10/16</w:t>
            </w:r>
          </w:p>
          <w:p w14:paraId="7447BF55" w14:textId="7F84265F" w:rsidR="00BC0898" w:rsidRPr="00772B5D" w:rsidRDefault="00BC0898" w:rsidP="00BC0898">
            <w:pPr>
              <w:rPr>
                <w:sz w:val="20"/>
                <w:szCs w:val="20"/>
              </w:rPr>
            </w:pPr>
          </w:p>
          <w:p w14:paraId="0BC10C84" w14:textId="78B0C39F" w:rsidR="00BC0898" w:rsidRPr="00370D76" w:rsidRDefault="00E2471E" w:rsidP="00BC0898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LANGUAGES</w:t>
            </w:r>
          </w:p>
          <w:p w14:paraId="5359D503" w14:textId="2FED7C10" w:rsidR="00BC0898" w:rsidRPr="005B09B0" w:rsidRDefault="00E2471E" w:rsidP="00BC0898">
            <w:pPr>
              <w:rPr>
                <w:sz w:val="22"/>
              </w:rPr>
            </w:pPr>
            <w:r w:rsidRPr="005B09B0">
              <w:rPr>
                <w:sz w:val="22"/>
              </w:rPr>
              <w:t>I</w:t>
            </w:r>
            <w:r w:rsidR="00355E1D" w:rsidRPr="005B09B0">
              <w:rPr>
                <w:sz w:val="22"/>
              </w:rPr>
              <w:t>siZulu</w:t>
            </w:r>
            <w:r w:rsidRPr="005B09B0">
              <w:rPr>
                <w:sz w:val="22"/>
              </w:rPr>
              <w:t>, English</w:t>
            </w:r>
          </w:p>
          <w:p w14:paraId="075B1C1E" w14:textId="77777777" w:rsidR="00355E1D" w:rsidRPr="00370D76" w:rsidRDefault="00355E1D" w:rsidP="00BC0898">
            <w:pPr>
              <w:rPr>
                <w:sz w:val="20"/>
                <w:szCs w:val="20"/>
              </w:rPr>
            </w:pPr>
          </w:p>
          <w:p w14:paraId="151EBC7B" w14:textId="4448F779" w:rsidR="00BC0898" w:rsidRDefault="00E2471E" w:rsidP="00BC0898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 xml:space="preserve">RESIDENTIAL ADDRESS </w:t>
            </w:r>
          </w:p>
          <w:p w14:paraId="2C2BA7C7" w14:textId="6DE9A94D" w:rsidR="00BC0898" w:rsidRDefault="00A4052F" w:rsidP="00BC089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 w:val="20"/>
                <w:szCs w:val="20"/>
              </w:rPr>
              <w:t>Pietermaritzburg,KZN</w:t>
            </w:r>
            <w:proofErr w:type="spellEnd"/>
            <w:proofErr w:type="gramEnd"/>
          </w:p>
          <w:p w14:paraId="3810E6A2" w14:textId="77777777" w:rsidR="005B09B0" w:rsidRPr="00370D76" w:rsidRDefault="005B09B0" w:rsidP="00BC0898">
            <w:pPr>
              <w:rPr>
                <w:sz w:val="20"/>
                <w:szCs w:val="20"/>
              </w:rPr>
            </w:pPr>
          </w:p>
          <w:p w14:paraId="4E30419B" w14:textId="254D7FEE" w:rsidR="00BC0898" w:rsidRDefault="00355E1D" w:rsidP="00BC0898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 w:rsidRPr="00370D76">
              <w:rPr>
                <w:b/>
                <w:bCs/>
                <w:color w:val="548AB7" w:themeColor="accent1" w:themeShade="BF"/>
                <w:sz w:val="20"/>
                <w:szCs w:val="20"/>
              </w:rPr>
              <w:t>DRIVER’S LICENCE</w:t>
            </w:r>
          </w:p>
          <w:p w14:paraId="715473F8" w14:textId="70379D7A" w:rsidR="003E1479" w:rsidRPr="003E1479" w:rsidRDefault="00355E1D" w:rsidP="003E1479">
            <w:pPr>
              <w:rPr>
                <w:sz w:val="20"/>
                <w:szCs w:val="20"/>
              </w:rPr>
            </w:pPr>
            <w:r w:rsidRPr="00370D76">
              <w:rPr>
                <w:sz w:val="20"/>
                <w:szCs w:val="20"/>
              </w:rPr>
              <w:t>C</w:t>
            </w:r>
            <w:r w:rsidR="00370D76" w:rsidRPr="00370D76">
              <w:rPr>
                <w:sz w:val="20"/>
                <w:szCs w:val="20"/>
              </w:rPr>
              <w:t>ode 8</w:t>
            </w:r>
            <w:r w:rsidR="00F418E6">
              <w:rPr>
                <w:sz w:val="20"/>
                <w:szCs w:val="20"/>
              </w:rPr>
              <w:t>(B)</w:t>
            </w:r>
          </w:p>
          <w:p w14:paraId="30EEFE50" w14:textId="6060817D" w:rsidR="00355E1D" w:rsidRPr="00370D76" w:rsidRDefault="00B44067" w:rsidP="003E1479">
            <w:pPr>
              <w:pStyle w:val="Heading3"/>
              <w:rPr>
                <w:sz w:val="20"/>
                <w:szCs w:val="20"/>
              </w:rPr>
            </w:pPr>
            <w:r w:rsidRPr="00370D76">
              <w:rPr>
                <w:sz w:val="20"/>
                <w:szCs w:val="20"/>
              </w:rPr>
              <w:t>PHONE:</w:t>
            </w:r>
            <w:r w:rsidR="00355E1D" w:rsidRPr="00370D76">
              <w:rPr>
                <w:sz w:val="20"/>
                <w:szCs w:val="20"/>
              </w:rPr>
              <w:t xml:space="preserve"> </w:t>
            </w:r>
          </w:p>
          <w:p w14:paraId="374A4BD4" w14:textId="32D03483" w:rsidR="004D3011" w:rsidRPr="00370D76" w:rsidRDefault="00370D76" w:rsidP="00BC0898">
            <w:pPr>
              <w:rPr>
                <w:sz w:val="20"/>
                <w:szCs w:val="20"/>
              </w:rPr>
            </w:pPr>
            <w:r w:rsidRPr="00370D76">
              <w:rPr>
                <w:sz w:val="20"/>
                <w:szCs w:val="20"/>
              </w:rPr>
              <w:t>0769597209</w:t>
            </w:r>
          </w:p>
          <w:p w14:paraId="4FECFEDA" w14:textId="77777777" w:rsidR="004D3011" w:rsidRPr="00370D76" w:rsidRDefault="004D3011" w:rsidP="00BC0898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EC2E5EC6783243E4BD8944DA12E3B446"/>
              </w:placeholder>
              <w:temporary/>
              <w:showingPlcHdr/>
              <w15:appearance w15:val="hidden"/>
            </w:sdtPr>
            <w:sdtEndPr/>
            <w:sdtContent>
              <w:p w14:paraId="51F9DC91" w14:textId="77777777" w:rsidR="004D3011" w:rsidRPr="00370D76" w:rsidRDefault="004D3011" w:rsidP="00BC0898">
                <w:pPr>
                  <w:rPr>
                    <w:sz w:val="20"/>
                    <w:szCs w:val="20"/>
                  </w:rPr>
                </w:pPr>
                <w:r w:rsidRPr="009732F9">
                  <w:rPr>
                    <w:b/>
                    <w:bCs/>
                    <w:color w:val="548AB7" w:themeColor="accent1" w:themeShade="BF"/>
                    <w:sz w:val="20"/>
                    <w:szCs w:val="20"/>
                  </w:rPr>
                  <w:t>EMAIL:</w:t>
                </w:r>
              </w:p>
            </w:sdtContent>
          </w:sdt>
          <w:p w14:paraId="34A15A96" w14:textId="1B04C430" w:rsidR="00B44067" w:rsidRPr="00370D76" w:rsidRDefault="003A1BA4" w:rsidP="00BC0898">
            <w:pPr>
              <w:rPr>
                <w:rStyle w:val="Hyperlink"/>
                <w:sz w:val="20"/>
                <w:szCs w:val="20"/>
              </w:rPr>
            </w:pPr>
            <w:hyperlink r:id="rId11" w:history="1">
              <w:r w:rsidR="00370D76" w:rsidRPr="00370D76">
                <w:rPr>
                  <w:rStyle w:val="Hyperlink"/>
                  <w:sz w:val="20"/>
                  <w:szCs w:val="20"/>
                </w:rPr>
                <w:t>nomondendlovu16@gmail.com</w:t>
              </w:r>
            </w:hyperlink>
          </w:p>
          <w:p w14:paraId="5ED98A4C" w14:textId="392D8D1D" w:rsidR="004D3011" w:rsidRPr="00370D76" w:rsidRDefault="00AF0AEC" w:rsidP="00BC0898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 AND COMPETENCIES</w:t>
            </w:r>
          </w:p>
          <w:p w14:paraId="63795431" w14:textId="720D33A0" w:rsidR="00372CB3" w:rsidRPr="005B09B0" w:rsidRDefault="00370D76" w:rsidP="00372CB3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5B09B0">
              <w:rPr>
                <w:sz w:val="22"/>
              </w:rPr>
              <w:t xml:space="preserve">Proficiency in </w:t>
            </w:r>
            <w:r w:rsidR="00DC5BCC" w:rsidRPr="005B09B0">
              <w:rPr>
                <w:sz w:val="22"/>
              </w:rPr>
              <w:t xml:space="preserve">Microsoft Office </w:t>
            </w:r>
            <w:r w:rsidRPr="005B09B0">
              <w:rPr>
                <w:sz w:val="22"/>
              </w:rPr>
              <w:t>suite.</w:t>
            </w:r>
          </w:p>
          <w:p w14:paraId="546060BC" w14:textId="7F826959" w:rsidR="00BC0898" w:rsidRPr="005B09B0" w:rsidRDefault="00372CB3" w:rsidP="00BC0898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5B09B0">
              <w:rPr>
                <w:sz w:val="22"/>
              </w:rPr>
              <w:t>Excellent</w:t>
            </w:r>
            <w:r w:rsidR="00325DC8" w:rsidRPr="005B09B0">
              <w:rPr>
                <w:sz w:val="22"/>
              </w:rPr>
              <w:t xml:space="preserve"> Communication S</w:t>
            </w:r>
            <w:r w:rsidR="00BC0898" w:rsidRPr="005B09B0">
              <w:rPr>
                <w:sz w:val="22"/>
              </w:rPr>
              <w:t>kills (verbal and written)</w:t>
            </w:r>
          </w:p>
          <w:p w14:paraId="49106EA5" w14:textId="21E80618" w:rsidR="00372CB3" w:rsidRPr="005B09B0" w:rsidRDefault="00372CB3" w:rsidP="00BC0898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5B09B0">
              <w:rPr>
                <w:sz w:val="22"/>
              </w:rPr>
              <w:t xml:space="preserve">Team Player </w:t>
            </w:r>
          </w:p>
          <w:p w14:paraId="78418FEB" w14:textId="626A7A21" w:rsidR="00BC0898" w:rsidRPr="005B09B0" w:rsidRDefault="00372CB3" w:rsidP="005B09B0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5B09B0">
              <w:rPr>
                <w:sz w:val="22"/>
              </w:rPr>
              <w:t>Time Managemen</w:t>
            </w:r>
            <w:r w:rsidR="005B09B0">
              <w:rPr>
                <w:sz w:val="22"/>
              </w:rPr>
              <w:t>t</w:t>
            </w:r>
          </w:p>
          <w:p w14:paraId="0A5D01F2" w14:textId="1696A8E9" w:rsidR="003E1479" w:rsidRPr="005B09B0" w:rsidRDefault="003E1479" w:rsidP="003E1479">
            <w:pPr>
              <w:pStyle w:val="ListParagraph"/>
              <w:rPr>
                <w:sz w:val="22"/>
              </w:rPr>
            </w:pPr>
          </w:p>
          <w:p w14:paraId="03B8DC90" w14:textId="34B5807E" w:rsidR="003E1479" w:rsidRPr="003E1479" w:rsidRDefault="003E1479" w:rsidP="003E1479">
            <w:pPr>
              <w:rPr>
                <w:sz w:val="20"/>
                <w:szCs w:val="20"/>
              </w:rPr>
            </w:pPr>
          </w:p>
          <w:p w14:paraId="48C47778" w14:textId="2888710A" w:rsidR="00370D76" w:rsidRPr="004D3011" w:rsidRDefault="00370D76" w:rsidP="00A736D9">
            <w:pPr>
              <w:ind w:left="360"/>
            </w:pPr>
          </w:p>
        </w:tc>
        <w:tc>
          <w:tcPr>
            <w:tcW w:w="720" w:type="dxa"/>
          </w:tcPr>
          <w:p w14:paraId="342824F7" w14:textId="77777777" w:rsidR="001B2ABD" w:rsidRDefault="001B2ABD" w:rsidP="00BC0898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D78375F4ED4697942BF65CB85E15C8"/>
              </w:placeholder>
              <w:temporary/>
              <w:showingPlcHdr/>
              <w15:appearance w15:val="hidden"/>
            </w:sdtPr>
            <w:sdtEndPr>
              <w:rPr>
                <w:sz w:val="20"/>
                <w:szCs w:val="20"/>
              </w:rPr>
            </w:sdtEndPr>
            <w:sdtContent>
              <w:p w14:paraId="113C957C" w14:textId="315FDD44" w:rsidR="00BC0898" w:rsidRPr="00E7705B" w:rsidRDefault="00E25A26" w:rsidP="00A736D9">
                <w:pPr>
                  <w:pStyle w:val="Heading2"/>
                  <w:rPr>
                    <w:sz w:val="20"/>
                    <w:szCs w:val="20"/>
                  </w:rPr>
                </w:pPr>
                <w:r w:rsidRPr="00E7705B">
                  <w:rPr>
                    <w:color w:val="548AB7" w:themeColor="accent1" w:themeShade="BF"/>
                    <w:sz w:val="20"/>
                    <w:szCs w:val="20"/>
                  </w:rPr>
                  <w:t>EDUCATION</w:t>
                </w:r>
              </w:p>
            </w:sdtContent>
          </w:sdt>
          <w:p w14:paraId="496879D7" w14:textId="2A611F89" w:rsidR="00036450" w:rsidRPr="005B09B0" w:rsidRDefault="006B3D13" w:rsidP="00BC0898">
            <w:pPr>
              <w:pStyle w:val="Heading4"/>
              <w:rPr>
                <w:sz w:val="22"/>
              </w:rPr>
            </w:pPr>
            <w:r w:rsidRPr="005B09B0">
              <w:rPr>
                <w:sz w:val="22"/>
              </w:rPr>
              <w:t xml:space="preserve">Name of </w:t>
            </w:r>
            <w:r w:rsidR="00BC0898" w:rsidRPr="005B09B0">
              <w:rPr>
                <w:sz w:val="22"/>
              </w:rPr>
              <w:t>Institution</w:t>
            </w:r>
            <w:r w:rsidRPr="005B09B0">
              <w:rPr>
                <w:sz w:val="22"/>
              </w:rPr>
              <w:t xml:space="preserve">: </w:t>
            </w:r>
            <w:r w:rsidR="00355E1D" w:rsidRPr="005B09B0">
              <w:rPr>
                <w:b w:val="0"/>
                <w:bCs/>
                <w:sz w:val="22"/>
              </w:rPr>
              <w:t xml:space="preserve">University </w:t>
            </w:r>
            <w:r w:rsidR="00370D76" w:rsidRPr="005B09B0">
              <w:rPr>
                <w:b w:val="0"/>
                <w:bCs/>
                <w:sz w:val="22"/>
              </w:rPr>
              <w:t>of KwaZulu Natal</w:t>
            </w:r>
          </w:p>
          <w:p w14:paraId="3707BCDD" w14:textId="082A7F7D" w:rsidR="00036450" w:rsidRPr="005B09B0" w:rsidRDefault="006B3D13" w:rsidP="00BC0898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Qualification</w:t>
            </w:r>
            <w:r w:rsidRPr="005B09B0">
              <w:rPr>
                <w:sz w:val="22"/>
              </w:rPr>
              <w:t xml:space="preserve">: </w:t>
            </w:r>
            <w:r w:rsidR="00370D76" w:rsidRPr="005B09B0">
              <w:rPr>
                <w:sz w:val="22"/>
              </w:rPr>
              <w:t>Bachelor of Art</w:t>
            </w:r>
            <w:r w:rsidR="00A736D9" w:rsidRPr="005B09B0">
              <w:rPr>
                <w:sz w:val="22"/>
              </w:rPr>
              <w:t>s</w:t>
            </w:r>
            <w:r w:rsidR="00370D76" w:rsidRPr="005B09B0">
              <w:rPr>
                <w:sz w:val="22"/>
              </w:rPr>
              <w:t xml:space="preserve"> Honours in Media and Cultural Studies </w:t>
            </w:r>
          </w:p>
          <w:p w14:paraId="4EBD29C2" w14:textId="45B847EE" w:rsidR="00BC0898" w:rsidRPr="005B09B0" w:rsidRDefault="00BC0898" w:rsidP="00355E1D">
            <w:pPr>
              <w:pStyle w:val="Date"/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Year Completed</w:t>
            </w:r>
            <w:r w:rsidRPr="005B09B0">
              <w:rPr>
                <w:sz w:val="22"/>
              </w:rPr>
              <w:t xml:space="preserve">:  </w:t>
            </w:r>
            <w:r w:rsidR="00355E1D" w:rsidRPr="005B09B0">
              <w:rPr>
                <w:sz w:val="22"/>
              </w:rPr>
              <w:t>20</w:t>
            </w:r>
            <w:r w:rsidR="00370D76" w:rsidRPr="005B09B0">
              <w:rPr>
                <w:sz w:val="22"/>
              </w:rPr>
              <w:t>20</w:t>
            </w:r>
          </w:p>
          <w:p w14:paraId="49AC4137" w14:textId="398C25AD" w:rsidR="00A736D9" w:rsidRPr="005B09B0" w:rsidRDefault="00A736D9" w:rsidP="00A736D9">
            <w:pPr>
              <w:rPr>
                <w:sz w:val="22"/>
              </w:rPr>
            </w:pPr>
          </w:p>
          <w:p w14:paraId="13395577" w14:textId="77777777" w:rsidR="00A736D9" w:rsidRPr="005B09B0" w:rsidRDefault="00A736D9" w:rsidP="00A736D9">
            <w:pPr>
              <w:rPr>
                <w:b/>
                <w:sz w:val="22"/>
              </w:rPr>
            </w:pPr>
            <w:r w:rsidRPr="005B09B0">
              <w:rPr>
                <w:b/>
                <w:sz w:val="22"/>
              </w:rPr>
              <w:t xml:space="preserve">Name of Institution: </w:t>
            </w:r>
            <w:r w:rsidRPr="005B09B0">
              <w:rPr>
                <w:bCs/>
                <w:sz w:val="22"/>
              </w:rPr>
              <w:t>University of KwaZulu Natal</w:t>
            </w:r>
          </w:p>
          <w:p w14:paraId="19906D3B" w14:textId="0518C371" w:rsidR="00A736D9" w:rsidRPr="005B09B0" w:rsidRDefault="00A736D9" w:rsidP="00A736D9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Qualification</w:t>
            </w:r>
            <w:r w:rsidRPr="005B09B0">
              <w:rPr>
                <w:sz w:val="22"/>
              </w:rPr>
              <w:t>: Bachelor of Social Sciences</w:t>
            </w:r>
          </w:p>
          <w:p w14:paraId="220E6AD8" w14:textId="69FD51D3" w:rsidR="007176F2" w:rsidRPr="005B09B0" w:rsidRDefault="00271E0D" w:rsidP="00A736D9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Majors</w:t>
            </w:r>
            <w:r w:rsidRPr="005B09B0">
              <w:rPr>
                <w:sz w:val="22"/>
              </w:rPr>
              <w:t>:</w:t>
            </w:r>
            <w:r w:rsidR="007176F2" w:rsidRPr="005B09B0">
              <w:rPr>
                <w:sz w:val="22"/>
              </w:rPr>
              <w:t xml:space="preserve"> Media Studies and Psychology </w:t>
            </w:r>
          </w:p>
          <w:p w14:paraId="7F0927C0" w14:textId="616985AC" w:rsidR="00A736D9" w:rsidRPr="005B09B0" w:rsidRDefault="00A736D9" w:rsidP="00A736D9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Year Completed</w:t>
            </w:r>
            <w:r w:rsidRPr="005B09B0">
              <w:rPr>
                <w:sz w:val="22"/>
              </w:rPr>
              <w:t>:  2019</w:t>
            </w:r>
          </w:p>
          <w:p w14:paraId="64E4798E" w14:textId="77777777" w:rsidR="007176F2" w:rsidRPr="005B09B0" w:rsidRDefault="007176F2" w:rsidP="00A736D9">
            <w:pPr>
              <w:rPr>
                <w:sz w:val="22"/>
              </w:rPr>
            </w:pPr>
          </w:p>
          <w:p w14:paraId="45A83843" w14:textId="62D01C8F" w:rsidR="00A736D9" w:rsidRPr="005B09B0" w:rsidRDefault="00A736D9" w:rsidP="00A736D9">
            <w:pPr>
              <w:rPr>
                <w:bCs/>
                <w:sz w:val="22"/>
              </w:rPr>
            </w:pPr>
            <w:r w:rsidRPr="005B09B0">
              <w:rPr>
                <w:b/>
                <w:sz w:val="22"/>
              </w:rPr>
              <w:t xml:space="preserve">Name of School:  </w:t>
            </w:r>
            <w:r w:rsidRPr="005B09B0">
              <w:rPr>
                <w:bCs/>
                <w:sz w:val="22"/>
              </w:rPr>
              <w:t>Sacred Heart Secondary</w:t>
            </w:r>
          </w:p>
          <w:p w14:paraId="61833E80" w14:textId="77777777" w:rsidR="00A736D9" w:rsidRPr="005B09B0" w:rsidRDefault="00A736D9" w:rsidP="00A736D9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Year</w:t>
            </w:r>
            <w:r w:rsidRPr="005B09B0">
              <w:rPr>
                <w:sz w:val="22"/>
              </w:rPr>
              <w:t>:  2014</w:t>
            </w:r>
          </w:p>
          <w:p w14:paraId="214113A0" w14:textId="468CEFC0" w:rsidR="00BC0898" w:rsidRPr="005B09B0" w:rsidRDefault="00A736D9" w:rsidP="00A736D9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Grade</w:t>
            </w:r>
            <w:r w:rsidRPr="005B09B0">
              <w:rPr>
                <w:sz w:val="22"/>
              </w:rPr>
              <w:t>: 12 (Matric</w:t>
            </w:r>
            <w:r w:rsidR="00C17D42" w:rsidRPr="005B09B0">
              <w:rPr>
                <w:sz w:val="22"/>
              </w:rPr>
              <w:t>)</w:t>
            </w:r>
          </w:p>
          <w:sdt>
            <w:sdtPr>
              <w:rPr>
                <w:sz w:val="20"/>
                <w:szCs w:val="20"/>
              </w:rPr>
              <w:id w:val="1001553383"/>
              <w:placeholder>
                <w:docPart w:val="EF332F884A8148A89A9DDB71A2B084FA"/>
              </w:placeholder>
              <w:temporary/>
              <w:showingPlcHdr/>
              <w15:appearance w15:val="hidden"/>
            </w:sdtPr>
            <w:sdtEndPr/>
            <w:sdtContent>
              <w:p w14:paraId="4BC98A8D" w14:textId="66BE03D3" w:rsidR="00A736D9" w:rsidRPr="00E7705B" w:rsidRDefault="00036450" w:rsidP="00A736D9">
                <w:pPr>
                  <w:pStyle w:val="Heading2"/>
                  <w:rPr>
                    <w:sz w:val="20"/>
                    <w:szCs w:val="20"/>
                  </w:rPr>
                </w:pPr>
                <w:r w:rsidRPr="00E7705B">
                  <w:rPr>
                    <w:color w:val="548AB7" w:themeColor="accent1" w:themeShade="BF"/>
                    <w:sz w:val="20"/>
                    <w:szCs w:val="20"/>
                  </w:rPr>
                  <w:t>WORK EXPERIENCE</w:t>
                </w:r>
              </w:p>
            </w:sdtContent>
          </w:sdt>
          <w:p w14:paraId="0DD532CB" w14:textId="5A848EBD" w:rsidR="00A736D9" w:rsidRPr="005B09B0" w:rsidRDefault="00A736D9" w:rsidP="008426E6">
            <w:pPr>
              <w:pStyle w:val="Heading4"/>
              <w:rPr>
                <w:bCs/>
                <w:sz w:val="22"/>
              </w:rPr>
            </w:pPr>
            <w:r w:rsidRPr="005B09B0">
              <w:rPr>
                <w:bCs/>
                <w:sz w:val="22"/>
              </w:rPr>
              <w:t xml:space="preserve">Company Name: </w:t>
            </w:r>
            <w:r w:rsidRPr="005B09B0">
              <w:rPr>
                <w:b w:val="0"/>
                <w:sz w:val="22"/>
              </w:rPr>
              <w:t>Department of Education</w:t>
            </w:r>
            <w:r w:rsidR="00A4052F" w:rsidRPr="005B09B0">
              <w:rPr>
                <w:b w:val="0"/>
                <w:sz w:val="22"/>
              </w:rPr>
              <w:t xml:space="preserve"> </w:t>
            </w:r>
            <w:r w:rsidR="00563DE9" w:rsidRPr="005B09B0">
              <w:rPr>
                <w:b w:val="0"/>
                <w:sz w:val="22"/>
              </w:rPr>
              <w:t>(KZN)</w:t>
            </w:r>
            <w:r w:rsidR="00C17D42" w:rsidRPr="005B09B0">
              <w:rPr>
                <w:bCs/>
                <w:sz w:val="22"/>
              </w:rPr>
              <w:t xml:space="preserve"> </w:t>
            </w:r>
          </w:p>
          <w:p w14:paraId="470A5AFB" w14:textId="77777777" w:rsidR="00A736D9" w:rsidRPr="005B09B0" w:rsidRDefault="00A736D9" w:rsidP="008426E6">
            <w:pPr>
              <w:pStyle w:val="Heading4"/>
              <w:rPr>
                <w:bCs/>
                <w:sz w:val="22"/>
              </w:rPr>
            </w:pPr>
            <w:r w:rsidRPr="005B09B0">
              <w:rPr>
                <w:bCs/>
                <w:sz w:val="22"/>
              </w:rPr>
              <w:t xml:space="preserve">Position: </w:t>
            </w:r>
            <w:r w:rsidRPr="005B09B0">
              <w:rPr>
                <w:b w:val="0"/>
                <w:sz w:val="22"/>
              </w:rPr>
              <w:t>Examination Assistant</w:t>
            </w:r>
            <w:r w:rsidRPr="005B09B0">
              <w:rPr>
                <w:bCs/>
                <w:sz w:val="22"/>
              </w:rPr>
              <w:t xml:space="preserve"> </w:t>
            </w:r>
          </w:p>
          <w:p w14:paraId="735122BA" w14:textId="77777777" w:rsidR="00A736D9" w:rsidRPr="005B09B0" w:rsidRDefault="00A736D9" w:rsidP="008426E6">
            <w:pPr>
              <w:pStyle w:val="Heading4"/>
              <w:rPr>
                <w:bCs/>
                <w:sz w:val="22"/>
              </w:rPr>
            </w:pPr>
            <w:r w:rsidRPr="005B09B0">
              <w:rPr>
                <w:bCs/>
                <w:sz w:val="22"/>
              </w:rPr>
              <w:t xml:space="preserve">Period: </w:t>
            </w:r>
            <w:r w:rsidRPr="005B09B0">
              <w:rPr>
                <w:b w:val="0"/>
                <w:sz w:val="22"/>
              </w:rPr>
              <w:t>11/2019 – 12/2019</w:t>
            </w:r>
          </w:p>
          <w:p w14:paraId="764BBB23" w14:textId="77777777" w:rsidR="00A736D9" w:rsidRPr="005B09B0" w:rsidRDefault="00A736D9" w:rsidP="00A736D9">
            <w:pPr>
              <w:pStyle w:val="Heading4"/>
              <w:ind w:left="720"/>
              <w:rPr>
                <w:b w:val="0"/>
                <w:bCs/>
                <w:sz w:val="22"/>
              </w:rPr>
            </w:pPr>
          </w:p>
          <w:p w14:paraId="69332365" w14:textId="6D23178F" w:rsidR="00370D76" w:rsidRPr="005B09B0" w:rsidRDefault="00BC0898" w:rsidP="008426E6">
            <w:pPr>
              <w:pStyle w:val="Heading4"/>
              <w:rPr>
                <w:b w:val="0"/>
                <w:bCs/>
                <w:sz w:val="22"/>
              </w:rPr>
            </w:pPr>
            <w:r w:rsidRPr="005B09B0">
              <w:rPr>
                <w:sz w:val="22"/>
              </w:rPr>
              <w:t>Company Name</w:t>
            </w:r>
            <w:r w:rsidRPr="005B09B0">
              <w:rPr>
                <w:b w:val="0"/>
                <w:bCs/>
                <w:sz w:val="22"/>
              </w:rPr>
              <w:t>:</w:t>
            </w:r>
            <w:r w:rsidR="00370D76" w:rsidRPr="005B09B0">
              <w:rPr>
                <w:b w:val="0"/>
                <w:bCs/>
                <w:sz w:val="22"/>
              </w:rPr>
              <w:t xml:space="preserve"> Wozani Car Rental (PMB)</w:t>
            </w:r>
          </w:p>
          <w:p w14:paraId="02D863F4" w14:textId="7C36CFAB" w:rsidR="00BC0898" w:rsidRPr="005B09B0" w:rsidRDefault="00BC0898" w:rsidP="008426E6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Position</w:t>
            </w:r>
            <w:r w:rsidRPr="005B09B0">
              <w:rPr>
                <w:sz w:val="22"/>
              </w:rPr>
              <w:t xml:space="preserve">: </w:t>
            </w:r>
            <w:r w:rsidR="00370D76" w:rsidRPr="005B09B0">
              <w:rPr>
                <w:sz w:val="22"/>
              </w:rPr>
              <w:t>Personal Assistant &amp; Receptionist</w:t>
            </w:r>
            <w:r w:rsidR="00DC5BCC" w:rsidRPr="005B09B0">
              <w:rPr>
                <w:sz w:val="22"/>
              </w:rPr>
              <w:t xml:space="preserve"> </w:t>
            </w:r>
          </w:p>
          <w:p w14:paraId="732BC836" w14:textId="1850D290" w:rsidR="00370D76" w:rsidRPr="005B09B0" w:rsidRDefault="00BC0898" w:rsidP="008426E6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Period</w:t>
            </w:r>
            <w:r w:rsidRPr="005B09B0">
              <w:rPr>
                <w:sz w:val="22"/>
              </w:rPr>
              <w:t xml:space="preserve">: </w:t>
            </w:r>
            <w:r w:rsidR="005B09B0" w:rsidRPr="005B09B0">
              <w:rPr>
                <w:sz w:val="22"/>
              </w:rPr>
              <w:t>11/</w:t>
            </w:r>
            <w:r w:rsidR="00370D76" w:rsidRPr="005B09B0">
              <w:rPr>
                <w:sz w:val="22"/>
              </w:rPr>
              <w:t>12/2017 –</w:t>
            </w:r>
            <w:r w:rsidR="005B09B0" w:rsidRPr="005B09B0">
              <w:rPr>
                <w:sz w:val="22"/>
              </w:rPr>
              <w:t>02</w:t>
            </w:r>
            <w:r w:rsidR="00370D76" w:rsidRPr="005B09B0">
              <w:rPr>
                <w:sz w:val="22"/>
              </w:rPr>
              <w:t xml:space="preserve"> </w:t>
            </w:r>
            <w:r w:rsidR="005B09B0" w:rsidRPr="005B09B0">
              <w:rPr>
                <w:sz w:val="22"/>
              </w:rPr>
              <w:t>/</w:t>
            </w:r>
            <w:r w:rsidR="00370D76" w:rsidRPr="005B09B0">
              <w:rPr>
                <w:sz w:val="22"/>
              </w:rPr>
              <w:t>02/201</w:t>
            </w:r>
            <w:r w:rsidR="00A736D9" w:rsidRPr="005B09B0">
              <w:rPr>
                <w:sz w:val="22"/>
              </w:rPr>
              <w:t>8</w:t>
            </w:r>
          </w:p>
          <w:p w14:paraId="3B84D249" w14:textId="22B03D67" w:rsidR="00036450" w:rsidRPr="00E7705B" w:rsidRDefault="006B3D13" w:rsidP="00BC0898">
            <w:pPr>
              <w:pStyle w:val="Heading2"/>
              <w:rPr>
                <w:color w:val="548AB7" w:themeColor="accent1" w:themeShade="BF"/>
                <w:sz w:val="20"/>
                <w:szCs w:val="20"/>
              </w:rPr>
            </w:pPr>
            <w:r w:rsidRPr="00E7705B">
              <w:rPr>
                <w:color w:val="548AB7" w:themeColor="accent1" w:themeShade="BF"/>
                <w:sz w:val="20"/>
                <w:szCs w:val="20"/>
              </w:rPr>
              <w:t>References</w:t>
            </w:r>
          </w:p>
          <w:p w14:paraId="19657EBD" w14:textId="7DE69A74" w:rsidR="00C17D42" w:rsidRPr="005B09B0" w:rsidRDefault="00C17D42" w:rsidP="008426E6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 xml:space="preserve">Name: </w:t>
            </w:r>
            <w:r w:rsidRPr="005B09B0">
              <w:rPr>
                <w:sz w:val="22"/>
              </w:rPr>
              <w:t>Ms. Fiona Jackson</w:t>
            </w:r>
          </w:p>
          <w:p w14:paraId="12C05C4A" w14:textId="641F9368" w:rsidR="00C17D42" w:rsidRPr="005B09B0" w:rsidRDefault="00C17D42" w:rsidP="008426E6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Position:</w:t>
            </w:r>
            <w:r w:rsidRPr="005B09B0">
              <w:rPr>
                <w:sz w:val="22"/>
              </w:rPr>
              <w:t xml:space="preserve"> Academic Supervisor</w:t>
            </w:r>
            <w:r w:rsidR="00BF2BA9" w:rsidRPr="005B09B0">
              <w:rPr>
                <w:sz w:val="22"/>
              </w:rPr>
              <w:t xml:space="preserve"> (UKZN)</w:t>
            </w:r>
          </w:p>
          <w:p w14:paraId="493D2F41" w14:textId="13881D4B" w:rsidR="00C17D42" w:rsidRPr="005B09B0" w:rsidRDefault="00C17D42" w:rsidP="008426E6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 xml:space="preserve">Cell: </w:t>
            </w:r>
            <w:r w:rsidRPr="005B09B0">
              <w:rPr>
                <w:sz w:val="22"/>
              </w:rPr>
              <w:t>0728690710</w:t>
            </w:r>
          </w:p>
          <w:p w14:paraId="67D89119" w14:textId="14291304" w:rsidR="00C17D42" w:rsidRPr="005B09B0" w:rsidRDefault="00C17D42" w:rsidP="008426E6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Email:</w:t>
            </w:r>
            <w:r w:rsidRPr="005B09B0">
              <w:rPr>
                <w:sz w:val="22"/>
              </w:rPr>
              <w:t xml:space="preserve"> FJackson@ukzn.ac.za</w:t>
            </w:r>
          </w:p>
          <w:p w14:paraId="7DC92425" w14:textId="77777777" w:rsidR="00DF5A00" w:rsidRPr="005B09B0" w:rsidRDefault="00DF5A00" w:rsidP="008426E6">
            <w:pPr>
              <w:rPr>
                <w:b/>
                <w:bCs/>
                <w:sz w:val="22"/>
              </w:rPr>
            </w:pPr>
          </w:p>
          <w:p w14:paraId="502411C7" w14:textId="459B9C54" w:rsidR="00A736D9" w:rsidRPr="005B09B0" w:rsidRDefault="00A736D9" w:rsidP="008426E6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Name</w:t>
            </w:r>
            <w:r w:rsidRPr="005B09B0">
              <w:rPr>
                <w:sz w:val="22"/>
              </w:rPr>
              <w:t>: Mr. Sanele Ndlovu</w:t>
            </w:r>
          </w:p>
          <w:p w14:paraId="12CACEB8" w14:textId="2A66F904" w:rsidR="00A736D9" w:rsidRPr="005B09B0" w:rsidRDefault="00A736D9" w:rsidP="008426E6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Position</w:t>
            </w:r>
            <w:r w:rsidRPr="005B09B0">
              <w:rPr>
                <w:sz w:val="22"/>
              </w:rPr>
              <w:t>: Mana</w:t>
            </w:r>
            <w:r w:rsidR="00BF2BA9" w:rsidRPr="005B09B0">
              <w:rPr>
                <w:sz w:val="22"/>
              </w:rPr>
              <w:t>ging Director (</w:t>
            </w:r>
            <w:proofErr w:type="spellStart"/>
            <w:r w:rsidR="00BF2BA9" w:rsidRPr="005B09B0">
              <w:rPr>
                <w:sz w:val="22"/>
              </w:rPr>
              <w:t>Wozani</w:t>
            </w:r>
            <w:proofErr w:type="spellEnd"/>
            <w:r w:rsidR="00BF2BA9" w:rsidRPr="005B09B0">
              <w:rPr>
                <w:sz w:val="22"/>
              </w:rPr>
              <w:t xml:space="preserve"> Car Rental)</w:t>
            </w:r>
          </w:p>
          <w:p w14:paraId="09693101" w14:textId="47FC4EA1" w:rsidR="00A736D9" w:rsidRPr="005B09B0" w:rsidRDefault="00C17D42" w:rsidP="008426E6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 xml:space="preserve">Tel: </w:t>
            </w:r>
            <w:r w:rsidRPr="005B09B0">
              <w:rPr>
                <w:sz w:val="22"/>
              </w:rPr>
              <w:t>0333429442</w:t>
            </w:r>
          </w:p>
          <w:p w14:paraId="723C7468" w14:textId="6AF49F99" w:rsidR="00DF5A00" w:rsidRPr="005B09B0" w:rsidRDefault="00A736D9" w:rsidP="008426E6">
            <w:pPr>
              <w:rPr>
                <w:sz w:val="22"/>
              </w:rPr>
            </w:pPr>
            <w:r w:rsidRPr="005B09B0">
              <w:rPr>
                <w:b/>
                <w:bCs/>
                <w:sz w:val="22"/>
              </w:rPr>
              <w:t>Email:</w:t>
            </w:r>
            <w:r w:rsidR="00C17D42" w:rsidRPr="005B09B0">
              <w:rPr>
                <w:b/>
                <w:bCs/>
                <w:sz w:val="22"/>
              </w:rPr>
              <w:t xml:space="preserve"> </w:t>
            </w:r>
            <w:hyperlink r:id="rId12" w:history="1">
              <w:r w:rsidR="00DF5A00" w:rsidRPr="005B09B0">
                <w:rPr>
                  <w:rStyle w:val="Hyperlink"/>
                  <w:sz w:val="22"/>
                </w:rPr>
                <w:t>gareths.ndlovu@gmail.com</w:t>
              </w:r>
            </w:hyperlink>
          </w:p>
          <w:p w14:paraId="725C7D14" w14:textId="77777777" w:rsidR="00A736D9" w:rsidRPr="00A736D9" w:rsidRDefault="00A736D9" w:rsidP="00A736D9">
            <w:pPr>
              <w:pStyle w:val="ListParagraph"/>
              <w:rPr>
                <w:sz w:val="20"/>
                <w:szCs w:val="20"/>
              </w:rPr>
            </w:pPr>
          </w:p>
          <w:p w14:paraId="2E3F4016" w14:textId="0ABB27D4" w:rsidR="00A736D9" w:rsidRPr="00A736D9" w:rsidRDefault="00A736D9" w:rsidP="00A736D9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1415F4B9" w14:textId="2A64CCB1" w:rsidR="002C2AC3" w:rsidRDefault="002C2AC3" w:rsidP="00A4052F">
      <w:pPr>
        <w:tabs>
          <w:tab w:val="left" w:pos="990"/>
        </w:tabs>
      </w:pPr>
    </w:p>
    <w:sectPr w:rsidR="002C2AC3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041F9" w14:textId="77777777" w:rsidR="003A1BA4" w:rsidRDefault="003A1BA4" w:rsidP="000C45FF">
      <w:r>
        <w:separator/>
      </w:r>
    </w:p>
  </w:endnote>
  <w:endnote w:type="continuationSeparator" w:id="0">
    <w:p w14:paraId="75DB484C" w14:textId="77777777" w:rsidR="003A1BA4" w:rsidRDefault="003A1BA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45FDD" w14:textId="77777777" w:rsidR="003A1BA4" w:rsidRDefault="003A1BA4" w:rsidP="000C45FF">
      <w:r>
        <w:separator/>
      </w:r>
    </w:p>
  </w:footnote>
  <w:footnote w:type="continuationSeparator" w:id="0">
    <w:p w14:paraId="7D928A5F" w14:textId="77777777" w:rsidR="003A1BA4" w:rsidRDefault="003A1BA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DA458" w14:textId="77777777" w:rsidR="002C2AC3" w:rsidRDefault="002C2AC3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8240" behindDoc="1" locked="0" layoutInCell="1" allowOverlap="1" wp14:anchorId="7AC5C2A2" wp14:editId="0FC8C31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30ACB"/>
    <w:multiLevelType w:val="hybridMultilevel"/>
    <w:tmpl w:val="211EEDE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3328E"/>
    <w:multiLevelType w:val="hybridMultilevel"/>
    <w:tmpl w:val="4874E6D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D1043"/>
    <w:multiLevelType w:val="hybridMultilevel"/>
    <w:tmpl w:val="FF0AC1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5E5A"/>
    <w:multiLevelType w:val="hybridMultilevel"/>
    <w:tmpl w:val="EC5077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23A61"/>
    <w:multiLevelType w:val="hybridMultilevel"/>
    <w:tmpl w:val="84FC4A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13"/>
    <w:rsid w:val="00006C27"/>
    <w:rsid w:val="00036450"/>
    <w:rsid w:val="00094499"/>
    <w:rsid w:val="000C45FF"/>
    <w:rsid w:val="000E3FD1"/>
    <w:rsid w:val="00112054"/>
    <w:rsid w:val="001525E1"/>
    <w:rsid w:val="0015677B"/>
    <w:rsid w:val="00180329"/>
    <w:rsid w:val="0019001F"/>
    <w:rsid w:val="001A74A5"/>
    <w:rsid w:val="001B2ABD"/>
    <w:rsid w:val="001E0391"/>
    <w:rsid w:val="001E1759"/>
    <w:rsid w:val="001E21EB"/>
    <w:rsid w:val="001F1ECC"/>
    <w:rsid w:val="00207A13"/>
    <w:rsid w:val="002400EB"/>
    <w:rsid w:val="00256CF7"/>
    <w:rsid w:val="00271E0D"/>
    <w:rsid w:val="00281FD5"/>
    <w:rsid w:val="002A1FDD"/>
    <w:rsid w:val="002C2AC3"/>
    <w:rsid w:val="002D3F35"/>
    <w:rsid w:val="0030481B"/>
    <w:rsid w:val="003156FC"/>
    <w:rsid w:val="003163A4"/>
    <w:rsid w:val="003254B5"/>
    <w:rsid w:val="00325DC8"/>
    <w:rsid w:val="00355E1D"/>
    <w:rsid w:val="00370D76"/>
    <w:rsid w:val="0037121F"/>
    <w:rsid w:val="00372CB3"/>
    <w:rsid w:val="00392964"/>
    <w:rsid w:val="003A1BA4"/>
    <w:rsid w:val="003A6B7D"/>
    <w:rsid w:val="003B06CA"/>
    <w:rsid w:val="003E1479"/>
    <w:rsid w:val="004071FC"/>
    <w:rsid w:val="00445947"/>
    <w:rsid w:val="004813B3"/>
    <w:rsid w:val="00496591"/>
    <w:rsid w:val="004A0A65"/>
    <w:rsid w:val="004C63E4"/>
    <w:rsid w:val="004D3011"/>
    <w:rsid w:val="00506605"/>
    <w:rsid w:val="005262AC"/>
    <w:rsid w:val="00563DE9"/>
    <w:rsid w:val="005A2C26"/>
    <w:rsid w:val="005B09B0"/>
    <w:rsid w:val="005E39D5"/>
    <w:rsid w:val="00600670"/>
    <w:rsid w:val="0062123A"/>
    <w:rsid w:val="00627BFF"/>
    <w:rsid w:val="00630E16"/>
    <w:rsid w:val="00646E75"/>
    <w:rsid w:val="006771D0"/>
    <w:rsid w:val="006B3D13"/>
    <w:rsid w:val="006F3A61"/>
    <w:rsid w:val="0070683A"/>
    <w:rsid w:val="00715FCB"/>
    <w:rsid w:val="007176F2"/>
    <w:rsid w:val="00743101"/>
    <w:rsid w:val="00772B5D"/>
    <w:rsid w:val="007775E1"/>
    <w:rsid w:val="007867A0"/>
    <w:rsid w:val="007927F5"/>
    <w:rsid w:val="007D11A4"/>
    <w:rsid w:val="00802CA0"/>
    <w:rsid w:val="008426E6"/>
    <w:rsid w:val="00915789"/>
    <w:rsid w:val="009260CD"/>
    <w:rsid w:val="00952C25"/>
    <w:rsid w:val="009530D7"/>
    <w:rsid w:val="009539C1"/>
    <w:rsid w:val="009732F9"/>
    <w:rsid w:val="009C17C0"/>
    <w:rsid w:val="00A079C4"/>
    <w:rsid w:val="00A2118D"/>
    <w:rsid w:val="00A2414E"/>
    <w:rsid w:val="00A4052F"/>
    <w:rsid w:val="00A432EB"/>
    <w:rsid w:val="00A736D9"/>
    <w:rsid w:val="00AD76E2"/>
    <w:rsid w:val="00AF0AEC"/>
    <w:rsid w:val="00B13147"/>
    <w:rsid w:val="00B20152"/>
    <w:rsid w:val="00B359E4"/>
    <w:rsid w:val="00B44067"/>
    <w:rsid w:val="00B57D98"/>
    <w:rsid w:val="00B70850"/>
    <w:rsid w:val="00BA2F1E"/>
    <w:rsid w:val="00BC0898"/>
    <w:rsid w:val="00BF2BA9"/>
    <w:rsid w:val="00C066B6"/>
    <w:rsid w:val="00C17D42"/>
    <w:rsid w:val="00C37BA1"/>
    <w:rsid w:val="00C4674C"/>
    <w:rsid w:val="00C506CF"/>
    <w:rsid w:val="00C72BED"/>
    <w:rsid w:val="00C9578B"/>
    <w:rsid w:val="00CB0055"/>
    <w:rsid w:val="00D2522B"/>
    <w:rsid w:val="00D422DE"/>
    <w:rsid w:val="00D508D4"/>
    <w:rsid w:val="00D5459D"/>
    <w:rsid w:val="00DA1F4D"/>
    <w:rsid w:val="00DB6443"/>
    <w:rsid w:val="00DC28AD"/>
    <w:rsid w:val="00DC5BCC"/>
    <w:rsid w:val="00DD172A"/>
    <w:rsid w:val="00DF5A00"/>
    <w:rsid w:val="00E2471E"/>
    <w:rsid w:val="00E25A26"/>
    <w:rsid w:val="00E369D1"/>
    <w:rsid w:val="00E4381A"/>
    <w:rsid w:val="00E55D74"/>
    <w:rsid w:val="00E7705B"/>
    <w:rsid w:val="00F418E6"/>
    <w:rsid w:val="00F60274"/>
    <w:rsid w:val="00F77FB9"/>
    <w:rsid w:val="00F83E9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061A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B3D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5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gareths.ndlovu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omondendlovu16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ndoomesaw\AppData\Local\Microsoft\Office\16.0\DTS\en-US%7b7E8D6F6F-4B41-411A-985E-E33D889BE595%7d\%7b494C20F4-8D37-4C33-B583-5AC563ED7D3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2E5EC6783243E4BD8944DA12E3B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0D59F-F053-4D80-8774-946EED4AAC07}"/>
      </w:docPartPr>
      <w:docPartBody>
        <w:p w:rsidR="00A408EA" w:rsidRDefault="0055714C">
          <w:pPr>
            <w:pStyle w:val="EC2E5EC6783243E4BD8944DA12E3B446"/>
          </w:pPr>
          <w:r w:rsidRPr="004D3011">
            <w:t>EMAIL:</w:t>
          </w:r>
        </w:p>
      </w:docPartBody>
    </w:docPart>
    <w:docPart>
      <w:docPartPr>
        <w:name w:val="71D78375F4ED4697942BF65CB85E1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8B19-FEA9-4256-A679-E6821DDF8076}"/>
      </w:docPartPr>
      <w:docPartBody>
        <w:p w:rsidR="00A408EA" w:rsidRDefault="0055714C">
          <w:pPr>
            <w:pStyle w:val="71D78375F4ED4697942BF65CB85E15C8"/>
          </w:pPr>
          <w:r w:rsidRPr="00036450">
            <w:t>EDUCATION</w:t>
          </w:r>
        </w:p>
      </w:docPartBody>
    </w:docPart>
    <w:docPart>
      <w:docPartPr>
        <w:name w:val="EF332F884A8148A89A9DDB71A2B08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4835C-4774-4A12-A075-CB51D8340A02}"/>
      </w:docPartPr>
      <w:docPartBody>
        <w:p w:rsidR="00A408EA" w:rsidRDefault="0055714C">
          <w:pPr>
            <w:pStyle w:val="EF332F884A8148A89A9DDB71A2B084FA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14C"/>
    <w:rsid w:val="00082F7A"/>
    <w:rsid w:val="0014414E"/>
    <w:rsid w:val="00267D08"/>
    <w:rsid w:val="00327102"/>
    <w:rsid w:val="00367FD9"/>
    <w:rsid w:val="0041189C"/>
    <w:rsid w:val="00425281"/>
    <w:rsid w:val="00440CFE"/>
    <w:rsid w:val="004522D2"/>
    <w:rsid w:val="0052518D"/>
    <w:rsid w:val="005258D8"/>
    <w:rsid w:val="005447BE"/>
    <w:rsid w:val="0055714C"/>
    <w:rsid w:val="00703507"/>
    <w:rsid w:val="00882910"/>
    <w:rsid w:val="009D126E"/>
    <w:rsid w:val="00A408EA"/>
    <w:rsid w:val="00A438F0"/>
    <w:rsid w:val="00BA36D1"/>
    <w:rsid w:val="00D10468"/>
    <w:rsid w:val="00EC5C27"/>
    <w:rsid w:val="00EE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2E5EC6783243E4BD8944DA12E3B446">
    <w:name w:val="EC2E5EC6783243E4BD8944DA12E3B44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1D78375F4ED4697942BF65CB85E15C8">
    <w:name w:val="71D78375F4ED4697942BF65CB85E15C8"/>
  </w:style>
  <w:style w:type="paragraph" w:customStyle="1" w:styleId="EF332F884A8148A89A9DDB71A2B084FA">
    <w:name w:val="EF332F884A8148A89A9DDB71A2B084F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{494C20F4-8D37-4C33-B583-5AC563ED7D3A}tf00546271_win32.dotx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2021-03-03T05:38:00Z</dcterms:created>
  <dcterms:modified xsi:type="dcterms:W3CDTF">2021-03-17T06:47:00Z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DocHome">
    <vt:i4>-2090906625</vt:i4>
  </property>
</Properties>
</file>